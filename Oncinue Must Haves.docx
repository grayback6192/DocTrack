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6F" w:rsidRDefault="00882802">
      <w:pPr>
        <w:pStyle w:val="Title"/>
      </w:pPr>
      <w:proofErr w:type="spellStart"/>
      <w:r>
        <w:t>Oncinue</w:t>
      </w:r>
      <w:proofErr w:type="spellEnd"/>
    </w:p>
    <w:p w:rsidR="00D26916" w:rsidRPr="003712A2" w:rsidRDefault="00872651" w:rsidP="003712A2">
      <w:pPr>
        <w:rPr>
          <w:sz w:val="23"/>
        </w:rPr>
      </w:pPr>
      <w:r>
        <w:rPr>
          <w:sz w:val="23"/>
        </w:rPr>
        <w:t>A Web-based Application for Tracking Circulated Files</w:t>
      </w:r>
    </w:p>
    <w:p w:rsidR="00B5236F" w:rsidRDefault="00E66169">
      <w:pPr>
        <w:pStyle w:val="Heading1"/>
        <w:rPr>
          <w:b/>
          <w:sz w:val="36"/>
          <w:szCs w:val="24"/>
        </w:rPr>
      </w:pPr>
      <w:r w:rsidRPr="00CD1162">
        <w:rPr>
          <w:b/>
          <w:sz w:val="36"/>
          <w:szCs w:val="24"/>
        </w:rPr>
        <w:t>MUST HAVES</w:t>
      </w:r>
    </w:p>
    <w:p w:rsidR="001372A3" w:rsidRPr="00AE2387" w:rsidRDefault="001372A3" w:rsidP="001372A3">
      <w:pPr>
        <w:rPr>
          <w:sz w:val="25"/>
        </w:rPr>
      </w:pPr>
      <w:r w:rsidRPr="00AE2387">
        <w:rPr>
          <w:sz w:val="25"/>
        </w:rPr>
        <w:t xml:space="preserve">This will be in </w:t>
      </w:r>
      <w:r w:rsidR="00B639D5">
        <w:rPr>
          <w:sz w:val="25"/>
        </w:rPr>
        <w:t>Academic</w:t>
      </w:r>
      <w:r w:rsidRPr="00AE2387">
        <w:rPr>
          <w:sz w:val="25"/>
        </w:rPr>
        <w:t xml:space="preserve"> setup.</w:t>
      </w:r>
    </w:p>
    <w:p w:rsidR="00A93687" w:rsidRDefault="00DB442E" w:rsidP="007826DC">
      <w:pPr>
        <w:pStyle w:val="ListParagraph"/>
        <w:numPr>
          <w:ilvl w:val="0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Employee</w:t>
      </w:r>
      <w:r w:rsidR="00B03E7B">
        <w:rPr>
          <w:sz w:val="24"/>
          <w:szCs w:val="24"/>
        </w:rPr>
        <w:t>/Staff</w:t>
      </w:r>
      <w:r w:rsidR="00311368">
        <w:rPr>
          <w:sz w:val="24"/>
          <w:szCs w:val="24"/>
        </w:rPr>
        <w:t xml:space="preserve"> (under a department)</w:t>
      </w:r>
    </w:p>
    <w:p w:rsidR="00A93687" w:rsidRPr="003D32AB" w:rsidRDefault="00FB0DAE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green"/>
        </w:rPr>
      </w:pPr>
      <w:r w:rsidRPr="003D32AB">
        <w:rPr>
          <w:sz w:val="24"/>
          <w:szCs w:val="24"/>
          <w:highlight w:val="green"/>
        </w:rPr>
        <w:t>View the workflow of the document</w:t>
      </w:r>
      <w:r w:rsidR="00FC7CAE" w:rsidRPr="003D32AB">
        <w:rPr>
          <w:sz w:val="24"/>
          <w:szCs w:val="24"/>
          <w:highlight w:val="green"/>
        </w:rPr>
        <w:t xml:space="preserve"> (all those who are involved in the workflow)</w:t>
      </w:r>
    </w:p>
    <w:p w:rsidR="00FB0DAE" w:rsidRPr="004A3A96" w:rsidRDefault="00B666FB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Sign</w:t>
      </w:r>
      <w:r w:rsidR="00B03E7B" w:rsidRPr="004A3A96">
        <w:rPr>
          <w:sz w:val="24"/>
          <w:szCs w:val="24"/>
          <w:highlight w:val="yellow"/>
        </w:rPr>
        <w:t xml:space="preserve"> and/or view</w:t>
      </w:r>
      <w:r w:rsidRPr="004A3A96">
        <w:rPr>
          <w:sz w:val="24"/>
          <w:szCs w:val="24"/>
          <w:highlight w:val="yellow"/>
        </w:rPr>
        <w:t xml:space="preserve"> the document</w:t>
      </w:r>
    </w:p>
    <w:p w:rsidR="002F1EB1" w:rsidRDefault="002F1EB1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 w:rsidRPr="004A3A96">
        <w:rPr>
          <w:sz w:val="24"/>
          <w:szCs w:val="24"/>
          <w:highlight w:val="yellow"/>
        </w:rPr>
        <w:t>Can edit document template</w:t>
      </w:r>
      <w:r w:rsidR="004A3A96">
        <w:rPr>
          <w:sz w:val="24"/>
          <w:szCs w:val="24"/>
        </w:rPr>
        <w:t xml:space="preserve"> </w:t>
      </w:r>
    </w:p>
    <w:p w:rsidR="00A0689D" w:rsidRPr="003D32AB" w:rsidRDefault="00BF21B6" w:rsidP="00A93687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cyan"/>
        </w:rPr>
      </w:pPr>
      <w:r w:rsidRPr="003D32AB">
        <w:rPr>
          <w:sz w:val="24"/>
          <w:szCs w:val="24"/>
          <w:highlight w:val="cyan"/>
        </w:rPr>
        <w:t>Can create document from scratch</w:t>
      </w:r>
      <w:r w:rsidR="00BA60D8" w:rsidRPr="003D32AB">
        <w:rPr>
          <w:sz w:val="24"/>
          <w:szCs w:val="24"/>
          <w:highlight w:val="cyan"/>
        </w:rPr>
        <w:t xml:space="preserve"> (</w:t>
      </w:r>
      <w:r w:rsidR="00D865CE" w:rsidRPr="003D32AB">
        <w:rPr>
          <w:sz w:val="24"/>
          <w:szCs w:val="24"/>
          <w:highlight w:val="cyan"/>
        </w:rPr>
        <w:t xml:space="preserve">can be done also by </w:t>
      </w:r>
      <w:r w:rsidR="00BA60D8" w:rsidRPr="003D32AB">
        <w:rPr>
          <w:sz w:val="24"/>
          <w:szCs w:val="24"/>
          <w:highlight w:val="cyan"/>
        </w:rPr>
        <w:t>department head)</w:t>
      </w:r>
    </w:p>
    <w:p w:rsidR="00BA60D8" w:rsidRPr="003D32AB" w:rsidRDefault="00BA60D8" w:rsidP="002F257B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cyan"/>
        </w:rPr>
      </w:pPr>
      <w:r w:rsidRPr="003D32AB">
        <w:rPr>
          <w:sz w:val="24"/>
          <w:szCs w:val="24"/>
          <w:highlight w:val="cyan"/>
        </w:rPr>
        <w:t>Search document</w:t>
      </w:r>
      <w:r w:rsidR="00D865CE" w:rsidRPr="003D32AB">
        <w:rPr>
          <w:sz w:val="24"/>
          <w:szCs w:val="24"/>
          <w:highlight w:val="cyan"/>
        </w:rPr>
        <w:t xml:space="preserve"> (can be done also by department head)</w:t>
      </w:r>
    </w:p>
    <w:p w:rsidR="007803BB" w:rsidRDefault="00B639D5" w:rsidP="007826DC">
      <w:pPr>
        <w:pStyle w:val="ListParagraph"/>
        <w:numPr>
          <w:ilvl w:val="0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Head</w:t>
      </w:r>
      <w:r w:rsidR="000B5223">
        <w:rPr>
          <w:sz w:val="24"/>
          <w:szCs w:val="24"/>
        </w:rPr>
        <w:t xml:space="preserve"> per </w:t>
      </w:r>
      <w:r w:rsidR="00E748F2">
        <w:rPr>
          <w:sz w:val="24"/>
          <w:szCs w:val="24"/>
        </w:rPr>
        <w:t>department</w:t>
      </w:r>
    </w:p>
    <w:p w:rsidR="006307B4" w:rsidRPr="003D32AB" w:rsidRDefault="00EA3A81" w:rsidP="006307B4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green"/>
        </w:rPr>
      </w:pPr>
      <w:r w:rsidRPr="003D32AB">
        <w:rPr>
          <w:sz w:val="24"/>
          <w:szCs w:val="24"/>
          <w:highlight w:val="green"/>
        </w:rPr>
        <w:t>Can have multiple admins</w:t>
      </w:r>
    </w:p>
    <w:p w:rsidR="00BF5132" w:rsidRPr="00EC5FCD" w:rsidRDefault="00523158" w:rsidP="00BF5132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C5FCD">
        <w:rPr>
          <w:sz w:val="24"/>
          <w:szCs w:val="24"/>
          <w:highlight w:val="yellow"/>
        </w:rPr>
        <w:t xml:space="preserve">Creates a </w:t>
      </w:r>
      <w:r w:rsidR="001C57BF" w:rsidRPr="00EC5FCD">
        <w:rPr>
          <w:sz w:val="24"/>
          <w:szCs w:val="24"/>
          <w:highlight w:val="yellow"/>
        </w:rPr>
        <w:t xml:space="preserve">document </w:t>
      </w:r>
      <w:r w:rsidRPr="00EC5FCD">
        <w:rPr>
          <w:sz w:val="24"/>
          <w:szCs w:val="24"/>
          <w:highlight w:val="yellow"/>
        </w:rPr>
        <w:t>template</w:t>
      </w:r>
    </w:p>
    <w:p w:rsidR="00604E1A" w:rsidRPr="00EC5FCD" w:rsidRDefault="00604E1A" w:rsidP="00C54ADD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C5FCD">
        <w:rPr>
          <w:sz w:val="24"/>
          <w:szCs w:val="24"/>
          <w:highlight w:val="yellow"/>
        </w:rPr>
        <w:t>Type of document (Change grade)</w:t>
      </w:r>
    </w:p>
    <w:p w:rsidR="008A2C50" w:rsidRPr="004A3A96" w:rsidRDefault="008A2C50" w:rsidP="008A2C50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Create roles and assign user per role</w:t>
      </w:r>
    </w:p>
    <w:p w:rsidR="00523158" w:rsidRPr="004A3A96" w:rsidRDefault="00604E1A" w:rsidP="00BF5132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Create or use existing</w:t>
      </w:r>
      <w:r w:rsidR="001C57BF" w:rsidRPr="004A3A96">
        <w:rPr>
          <w:sz w:val="24"/>
          <w:szCs w:val="24"/>
          <w:highlight w:val="yellow"/>
        </w:rPr>
        <w:t xml:space="preserve"> workflow </w:t>
      </w:r>
      <w:r w:rsidRPr="004A3A96">
        <w:rPr>
          <w:sz w:val="24"/>
          <w:szCs w:val="24"/>
          <w:highlight w:val="yellow"/>
        </w:rPr>
        <w:t>for a certain type o</w:t>
      </w:r>
      <w:r w:rsidR="001C57BF" w:rsidRPr="004A3A96">
        <w:rPr>
          <w:sz w:val="24"/>
          <w:szCs w:val="24"/>
          <w:highlight w:val="yellow"/>
        </w:rPr>
        <w:t>f document</w:t>
      </w:r>
    </w:p>
    <w:p w:rsidR="00693954" w:rsidRPr="003D32AB" w:rsidRDefault="00693954" w:rsidP="00693954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lightGray"/>
        </w:rPr>
      </w:pPr>
      <w:r w:rsidRPr="003D32AB">
        <w:rPr>
          <w:sz w:val="24"/>
          <w:szCs w:val="24"/>
          <w:highlight w:val="lightGray"/>
        </w:rPr>
        <w:t>Follow the organizational structure or can identify specific persons</w:t>
      </w:r>
      <w:r w:rsidR="004C340E" w:rsidRPr="003D32AB">
        <w:rPr>
          <w:sz w:val="24"/>
          <w:szCs w:val="24"/>
          <w:highlight w:val="lightGray"/>
        </w:rPr>
        <w:t xml:space="preserve"> or depart</w:t>
      </w:r>
      <w:bookmarkStart w:id="0" w:name="_GoBack"/>
      <w:bookmarkEnd w:id="0"/>
      <w:r w:rsidR="004C340E" w:rsidRPr="003D32AB">
        <w:rPr>
          <w:sz w:val="24"/>
          <w:szCs w:val="24"/>
          <w:highlight w:val="lightGray"/>
        </w:rPr>
        <w:t>ment</w:t>
      </w:r>
      <w:r w:rsidR="004F5DA6" w:rsidRPr="003D32AB">
        <w:rPr>
          <w:sz w:val="24"/>
          <w:szCs w:val="24"/>
          <w:highlight w:val="lightGray"/>
        </w:rPr>
        <w:t xml:space="preserve"> to which the document goes</w:t>
      </w:r>
    </w:p>
    <w:p w:rsidR="004C340E" w:rsidRPr="003D32AB" w:rsidRDefault="009644DE" w:rsidP="004C340E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lightGray"/>
        </w:rPr>
      </w:pPr>
      <w:r w:rsidRPr="003D32AB">
        <w:rPr>
          <w:sz w:val="24"/>
          <w:szCs w:val="24"/>
          <w:highlight w:val="lightGray"/>
        </w:rPr>
        <w:t>Click-based</w:t>
      </w:r>
      <w:r w:rsidR="00453955" w:rsidRPr="003D32AB">
        <w:rPr>
          <w:sz w:val="24"/>
          <w:szCs w:val="24"/>
          <w:highlight w:val="lightGray"/>
        </w:rPr>
        <w:t xml:space="preserve"> User Interface</w:t>
      </w:r>
    </w:p>
    <w:p w:rsidR="000658E1" w:rsidRPr="004A3A96" w:rsidRDefault="000658E1" w:rsidP="000658E1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Sequential or in any order</w:t>
      </w:r>
      <w:r w:rsidR="00DB1846" w:rsidRPr="004A3A96">
        <w:rPr>
          <w:sz w:val="24"/>
          <w:szCs w:val="24"/>
          <w:highlight w:val="yellow"/>
        </w:rPr>
        <w:t xml:space="preserve"> (parallel)</w:t>
      </w:r>
    </w:p>
    <w:p w:rsidR="004F5DA6" w:rsidRPr="004A3A96" w:rsidRDefault="004F5DA6" w:rsidP="00604E1A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Save</w:t>
      </w:r>
      <w:r w:rsidR="00604E1A" w:rsidRPr="004A3A96">
        <w:rPr>
          <w:sz w:val="24"/>
          <w:szCs w:val="24"/>
          <w:highlight w:val="yellow"/>
        </w:rPr>
        <w:t>s</w:t>
      </w:r>
      <w:r w:rsidRPr="004A3A96">
        <w:rPr>
          <w:sz w:val="24"/>
          <w:szCs w:val="24"/>
          <w:highlight w:val="yellow"/>
        </w:rPr>
        <w:t xml:space="preserve"> the workflow</w:t>
      </w:r>
    </w:p>
    <w:p w:rsidR="001C57BF" w:rsidRDefault="00B03E7B" w:rsidP="00BF5132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Actions</w:t>
      </w:r>
      <w:r w:rsidR="001C57BF">
        <w:rPr>
          <w:sz w:val="24"/>
          <w:szCs w:val="24"/>
        </w:rPr>
        <w:t xml:space="preserve"> to be done </w:t>
      </w:r>
      <w:r w:rsidR="00B639D5">
        <w:rPr>
          <w:sz w:val="24"/>
          <w:szCs w:val="24"/>
        </w:rPr>
        <w:t xml:space="preserve">after creating </w:t>
      </w:r>
      <w:r w:rsidR="001C57BF">
        <w:rPr>
          <w:sz w:val="24"/>
          <w:szCs w:val="24"/>
        </w:rPr>
        <w:t>the document</w:t>
      </w:r>
    </w:p>
    <w:p w:rsidR="00AD7C5A" w:rsidRPr="004A3A96" w:rsidRDefault="00AD7C5A" w:rsidP="00AD7C5A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Can’t be edited once the document is sent</w:t>
      </w:r>
      <w:r w:rsidR="00BA60D8" w:rsidRPr="004A3A96">
        <w:rPr>
          <w:sz w:val="24"/>
          <w:szCs w:val="24"/>
          <w:highlight w:val="yellow"/>
        </w:rPr>
        <w:t xml:space="preserve"> (on transit)</w:t>
      </w:r>
    </w:p>
    <w:p w:rsidR="00311368" w:rsidRPr="003D32AB" w:rsidRDefault="00311368" w:rsidP="00AD7C5A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lightGray"/>
        </w:rPr>
      </w:pPr>
      <w:r w:rsidRPr="003D32AB">
        <w:rPr>
          <w:sz w:val="24"/>
          <w:szCs w:val="24"/>
          <w:highlight w:val="lightGray"/>
        </w:rPr>
        <w:t>Archive, once approved</w:t>
      </w:r>
      <w:r w:rsidR="00CD488F" w:rsidRPr="003D32AB">
        <w:rPr>
          <w:sz w:val="24"/>
          <w:szCs w:val="24"/>
          <w:highlight w:val="lightGray"/>
        </w:rPr>
        <w:t>/done</w:t>
      </w:r>
    </w:p>
    <w:p w:rsidR="001C57BF" w:rsidRPr="004A3A96" w:rsidRDefault="001C57BF" w:rsidP="001C57BF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Sign</w:t>
      </w:r>
    </w:p>
    <w:p w:rsidR="00B639D5" w:rsidRPr="004A3A96" w:rsidRDefault="001C57BF" w:rsidP="00714012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View</w:t>
      </w:r>
    </w:p>
    <w:p w:rsidR="00FC7CAE" w:rsidRDefault="00FC7CAE" w:rsidP="00FC7CAE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Document tracking</w:t>
      </w:r>
      <w:r w:rsidR="009644DE">
        <w:rPr>
          <w:sz w:val="24"/>
          <w:szCs w:val="24"/>
        </w:rPr>
        <w:t xml:space="preserve"> / trail</w:t>
      </w:r>
    </w:p>
    <w:p w:rsidR="009644DE" w:rsidRPr="003D32AB" w:rsidRDefault="009644DE" w:rsidP="009644DE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lightGray"/>
        </w:rPr>
      </w:pPr>
      <w:r w:rsidRPr="003D32AB">
        <w:rPr>
          <w:sz w:val="24"/>
          <w:szCs w:val="24"/>
          <w:highlight w:val="lightGray"/>
        </w:rPr>
        <w:t>Logs – movement</w:t>
      </w:r>
      <w:r w:rsidR="00FA76D1" w:rsidRPr="003D32AB">
        <w:rPr>
          <w:sz w:val="24"/>
          <w:szCs w:val="24"/>
          <w:highlight w:val="lightGray"/>
        </w:rPr>
        <w:t>/actions taken in</w:t>
      </w:r>
      <w:r w:rsidRPr="003D32AB">
        <w:rPr>
          <w:sz w:val="24"/>
          <w:szCs w:val="24"/>
          <w:highlight w:val="lightGray"/>
        </w:rPr>
        <w:t xml:space="preserve"> the document</w:t>
      </w:r>
    </w:p>
    <w:p w:rsidR="009644DE" w:rsidRPr="003D32AB" w:rsidRDefault="00E71BD4" w:rsidP="00E71BD4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lightGray"/>
        </w:rPr>
      </w:pPr>
      <w:r w:rsidRPr="003D32AB">
        <w:rPr>
          <w:sz w:val="24"/>
          <w:szCs w:val="24"/>
          <w:highlight w:val="lightGray"/>
        </w:rPr>
        <w:t xml:space="preserve">Sender / </w:t>
      </w:r>
      <w:proofErr w:type="spellStart"/>
      <w:r w:rsidRPr="003D32AB">
        <w:rPr>
          <w:sz w:val="24"/>
          <w:szCs w:val="24"/>
          <w:highlight w:val="lightGray"/>
        </w:rPr>
        <w:t>sendee</w:t>
      </w:r>
      <w:proofErr w:type="spellEnd"/>
    </w:p>
    <w:p w:rsidR="00FC7CAE" w:rsidRPr="004A3A96" w:rsidRDefault="009644DE" w:rsidP="009644DE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 xml:space="preserve">With </w:t>
      </w:r>
      <w:r w:rsidR="00FC7CAE" w:rsidRPr="004A3A96">
        <w:rPr>
          <w:sz w:val="24"/>
          <w:szCs w:val="24"/>
          <w:highlight w:val="yellow"/>
        </w:rPr>
        <w:t>Date</w:t>
      </w:r>
      <w:r w:rsidRPr="004A3A96">
        <w:rPr>
          <w:sz w:val="24"/>
          <w:szCs w:val="24"/>
          <w:highlight w:val="yellow"/>
        </w:rPr>
        <w:t xml:space="preserve"> and time</w:t>
      </w:r>
    </w:p>
    <w:p w:rsidR="00CD488F" w:rsidRPr="004A3A96" w:rsidRDefault="00CD488F" w:rsidP="009644DE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4A3A96">
        <w:rPr>
          <w:sz w:val="24"/>
          <w:szCs w:val="24"/>
          <w:highlight w:val="yellow"/>
        </w:rPr>
        <w:t>Seen/unseen/read</w:t>
      </w:r>
    </w:p>
    <w:p w:rsidR="00113081" w:rsidRDefault="00113081" w:rsidP="00113081">
      <w:pPr>
        <w:pStyle w:val="ListParagraph"/>
        <w:numPr>
          <w:ilvl w:val="0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Master admin</w:t>
      </w:r>
    </w:p>
    <w:p w:rsidR="00113081" w:rsidRPr="003D32AB" w:rsidRDefault="00113081" w:rsidP="00113081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  <w:highlight w:val="lightGray"/>
        </w:rPr>
      </w:pPr>
      <w:r w:rsidRPr="003D32AB">
        <w:rPr>
          <w:sz w:val="24"/>
          <w:szCs w:val="24"/>
          <w:highlight w:val="lightGray"/>
        </w:rPr>
        <w:t xml:space="preserve">Creates </w:t>
      </w:r>
      <w:r w:rsidR="00C735A9" w:rsidRPr="003D32AB">
        <w:rPr>
          <w:sz w:val="24"/>
          <w:szCs w:val="24"/>
          <w:highlight w:val="lightGray"/>
        </w:rPr>
        <w:t>an organizational structure</w:t>
      </w:r>
    </w:p>
    <w:p w:rsidR="003D3EF0" w:rsidRPr="00EC5FCD" w:rsidRDefault="003D3EF0" w:rsidP="007B7830">
      <w:pPr>
        <w:pStyle w:val="ListParagraph"/>
        <w:numPr>
          <w:ilvl w:val="2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C5FCD">
        <w:rPr>
          <w:sz w:val="24"/>
          <w:szCs w:val="24"/>
          <w:highlight w:val="yellow"/>
        </w:rPr>
        <w:t>Creates a department</w:t>
      </w:r>
    </w:p>
    <w:p w:rsidR="00944380" w:rsidRDefault="00944380" w:rsidP="00944380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Registrar, SAO, Athletics, IMS, SDPC, Accounting, EDP, PAO, HRMO</w:t>
      </w:r>
      <w:r w:rsidR="008A7713">
        <w:rPr>
          <w:sz w:val="24"/>
          <w:szCs w:val="24"/>
        </w:rPr>
        <w:t>, all Colleges, Clinic</w:t>
      </w:r>
    </w:p>
    <w:p w:rsidR="00944380" w:rsidRPr="0011024A" w:rsidRDefault="00944380" w:rsidP="00944380">
      <w:pPr>
        <w:pStyle w:val="ListParagraph"/>
        <w:numPr>
          <w:ilvl w:val="4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11024A">
        <w:rPr>
          <w:sz w:val="24"/>
          <w:szCs w:val="24"/>
          <w:highlight w:val="yellow"/>
        </w:rPr>
        <w:lastRenderedPageBreak/>
        <w:t>A</w:t>
      </w:r>
      <w:r w:rsidR="006C14DD" w:rsidRPr="0011024A">
        <w:rPr>
          <w:sz w:val="24"/>
          <w:szCs w:val="24"/>
          <w:highlight w:val="yellow"/>
        </w:rPr>
        <w:t>sk a</w:t>
      </w:r>
      <w:r w:rsidRPr="0011024A">
        <w:rPr>
          <w:sz w:val="24"/>
          <w:szCs w:val="24"/>
          <w:highlight w:val="yellow"/>
        </w:rPr>
        <w:t>ll their forms</w:t>
      </w:r>
      <w:r w:rsidR="00B05D63" w:rsidRPr="0011024A">
        <w:rPr>
          <w:sz w:val="24"/>
          <w:szCs w:val="24"/>
          <w:highlight w:val="yellow"/>
        </w:rPr>
        <w:t xml:space="preserve"> to create </w:t>
      </w:r>
      <w:r w:rsidR="002F6F07" w:rsidRPr="0011024A">
        <w:rPr>
          <w:sz w:val="24"/>
          <w:szCs w:val="24"/>
          <w:highlight w:val="yellow"/>
        </w:rPr>
        <w:t>workflow</w:t>
      </w:r>
      <w:r w:rsidR="00B05D63" w:rsidRPr="0011024A">
        <w:rPr>
          <w:sz w:val="24"/>
          <w:szCs w:val="24"/>
          <w:highlight w:val="yellow"/>
        </w:rPr>
        <w:t>s</w:t>
      </w:r>
    </w:p>
    <w:p w:rsidR="00AE5810" w:rsidRDefault="00AE5810" w:rsidP="00944380">
      <w:pPr>
        <w:pStyle w:val="ListParagraph"/>
        <w:numPr>
          <w:ilvl w:val="4"/>
          <w:numId w:val="3"/>
        </w:numPr>
        <w:tabs>
          <w:tab w:val="left" w:pos="1260"/>
        </w:tabs>
        <w:rPr>
          <w:sz w:val="24"/>
          <w:szCs w:val="24"/>
        </w:rPr>
      </w:pPr>
      <w:r w:rsidRPr="003D32AB">
        <w:rPr>
          <w:sz w:val="24"/>
          <w:szCs w:val="24"/>
          <w:highlight w:val="lightGray"/>
        </w:rPr>
        <w:t>Org structure per department</w:t>
      </w:r>
    </w:p>
    <w:p w:rsidR="00316603" w:rsidRPr="00E01767" w:rsidRDefault="00C542F6" w:rsidP="00316603">
      <w:pPr>
        <w:pStyle w:val="ListParagraph"/>
        <w:numPr>
          <w:ilvl w:val="3"/>
          <w:numId w:val="3"/>
        </w:numPr>
        <w:tabs>
          <w:tab w:val="left" w:pos="1260"/>
        </w:tabs>
        <w:rPr>
          <w:sz w:val="24"/>
          <w:szCs w:val="24"/>
          <w:highlight w:val="yellow"/>
        </w:rPr>
      </w:pPr>
      <w:r w:rsidRPr="00E01767">
        <w:rPr>
          <w:sz w:val="24"/>
          <w:szCs w:val="24"/>
          <w:highlight w:val="yellow"/>
        </w:rPr>
        <w:t>Creates and a</w:t>
      </w:r>
      <w:r w:rsidR="006B31C0" w:rsidRPr="00E01767">
        <w:rPr>
          <w:sz w:val="24"/>
          <w:szCs w:val="24"/>
          <w:highlight w:val="yellow"/>
        </w:rPr>
        <w:t>ssign</w:t>
      </w:r>
      <w:r w:rsidRPr="00E01767">
        <w:rPr>
          <w:sz w:val="24"/>
          <w:szCs w:val="24"/>
          <w:highlight w:val="yellow"/>
        </w:rPr>
        <w:t>s</w:t>
      </w:r>
      <w:r w:rsidR="006B31C0" w:rsidRPr="00E01767">
        <w:rPr>
          <w:sz w:val="24"/>
          <w:szCs w:val="24"/>
          <w:highlight w:val="yellow"/>
        </w:rPr>
        <w:t xml:space="preserve"> role per user (admin/</w:t>
      </w:r>
      <w:r w:rsidR="00F53B9D" w:rsidRPr="00E01767">
        <w:rPr>
          <w:sz w:val="24"/>
          <w:szCs w:val="24"/>
          <w:highlight w:val="yellow"/>
        </w:rPr>
        <w:t>service creator/</w:t>
      </w:r>
      <w:r w:rsidR="006B31C0" w:rsidRPr="00E01767">
        <w:rPr>
          <w:sz w:val="24"/>
          <w:szCs w:val="24"/>
          <w:highlight w:val="yellow"/>
        </w:rPr>
        <w:t>staff)</w:t>
      </w:r>
    </w:p>
    <w:p w:rsidR="00072401" w:rsidRPr="00316603" w:rsidRDefault="00B85B44" w:rsidP="00072401">
      <w:pPr>
        <w:pStyle w:val="ListParagraph"/>
        <w:numPr>
          <w:ilvl w:val="1"/>
          <w:numId w:val="3"/>
        </w:numPr>
        <w:tabs>
          <w:tab w:val="left" w:pos="1260"/>
        </w:tabs>
        <w:rPr>
          <w:sz w:val="24"/>
          <w:szCs w:val="24"/>
        </w:rPr>
      </w:pPr>
      <w:r w:rsidRPr="00EC5FCD">
        <w:rPr>
          <w:sz w:val="24"/>
          <w:szCs w:val="24"/>
          <w:highlight w:val="yellow"/>
        </w:rPr>
        <w:t>Can o</w:t>
      </w:r>
      <w:r w:rsidR="00072401" w:rsidRPr="00EC5FCD">
        <w:rPr>
          <w:sz w:val="24"/>
          <w:szCs w:val="24"/>
          <w:highlight w:val="yellow"/>
        </w:rPr>
        <w:t>verride the workflow of the document</w:t>
      </w:r>
    </w:p>
    <w:p w:rsidR="000941C0" w:rsidRPr="00CD1162" w:rsidRDefault="00E66169" w:rsidP="004D2711">
      <w:pPr>
        <w:pStyle w:val="Heading1"/>
        <w:tabs>
          <w:tab w:val="left" w:pos="4123"/>
        </w:tabs>
        <w:rPr>
          <w:b/>
          <w:sz w:val="36"/>
          <w:szCs w:val="24"/>
        </w:rPr>
      </w:pPr>
      <w:r w:rsidRPr="00CD1162">
        <w:rPr>
          <w:b/>
          <w:sz w:val="36"/>
          <w:szCs w:val="24"/>
        </w:rPr>
        <w:t>NICE TO HAVE</w:t>
      </w:r>
      <w:r w:rsidR="004D2711">
        <w:rPr>
          <w:b/>
          <w:sz w:val="36"/>
          <w:szCs w:val="24"/>
        </w:rPr>
        <w:tab/>
      </w:r>
    </w:p>
    <w:p w:rsidR="00227791" w:rsidRDefault="001821CC" w:rsidP="00124C1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32AB">
        <w:rPr>
          <w:sz w:val="24"/>
          <w:szCs w:val="24"/>
        </w:rPr>
        <w:t xml:space="preserve">Richard = </w:t>
      </w:r>
      <w:proofErr w:type="spellStart"/>
      <w:r w:rsidR="003D32AB">
        <w:rPr>
          <w:sz w:val="24"/>
          <w:szCs w:val="24"/>
        </w:rPr>
        <w:t>Skyblue</w:t>
      </w:r>
      <w:proofErr w:type="spellEnd"/>
    </w:p>
    <w:p w:rsidR="003D32AB" w:rsidRDefault="003D32AB" w:rsidP="00124C1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Trina = Green</w:t>
      </w:r>
    </w:p>
    <w:p w:rsidR="003D32AB" w:rsidRPr="00CD1162" w:rsidRDefault="003D32AB" w:rsidP="00124C1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Dexter = Gray</w:t>
      </w:r>
    </w:p>
    <w:p w:rsidR="009F23C5" w:rsidRPr="00CD1162" w:rsidRDefault="009F23C5" w:rsidP="009F23C5">
      <w:pPr>
        <w:pStyle w:val="Heading1"/>
        <w:rPr>
          <w:b/>
          <w:sz w:val="36"/>
          <w:szCs w:val="24"/>
        </w:rPr>
      </w:pPr>
      <w:r w:rsidRPr="00CD1162">
        <w:rPr>
          <w:b/>
          <w:sz w:val="36"/>
          <w:szCs w:val="24"/>
        </w:rPr>
        <w:t>TO ACCOMPLISH ASAP</w:t>
      </w:r>
    </w:p>
    <w:p w:rsidR="009F23C5" w:rsidRPr="00CD1162" w:rsidRDefault="009F23C5" w:rsidP="009F23C5">
      <w:pPr>
        <w:pStyle w:val="NoSpacing"/>
        <w:rPr>
          <w:sz w:val="24"/>
          <w:szCs w:val="24"/>
        </w:rPr>
      </w:pPr>
    </w:p>
    <w:p w:rsidR="00CD1162" w:rsidRPr="00CD1162" w:rsidRDefault="00CD1162" w:rsidP="000941C0">
      <w:pPr>
        <w:pStyle w:val="NoSpacing"/>
        <w:rPr>
          <w:sz w:val="24"/>
          <w:szCs w:val="24"/>
        </w:rPr>
      </w:pPr>
    </w:p>
    <w:p w:rsidR="00E66169" w:rsidRPr="00CD1162" w:rsidRDefault="00CD1162" w:rsidP="003B34CB">
      <w:pPr>
        <w:pStyle w:val="NoSpacing"/>
        <w:rPr>
          <w:sz w:val="24"/>
          <w:szCs w:val="24"/>
        </w:rPr>
      </w:pPr>
      <w:r w:rsidRPr="00CD1162">
        <w:rPr>
          <w:b/>
          <w:sz w:val="24"/>
          <w:szCs w:val="24"/>
        </w:rPr>
        <w:t>PROJECT ADVISOR</w:t>
      </w:r>
      <w:r w:rsidRPr="00CD1162">
        <w:rPr>
          <w:b/>
          <w:sz w:val="24"/>
          <w:szCs w:val="24"/>
        </w:rPr>
        <w:br/>
      </w:r>
      <w:r w:rsidR="00726C1C">
        <w:rPr>
          <w:sz w:val="24"/>
          <w:szCs w:val="24"/>
        </w:rPr>
        <w:t xml:space="preserve">Mr. </w:t>
      </w:r>
      <w:proofErr w:type="spellStart"/>
      <w:r w:rsidR="00882802">
        <w:rPr>
          <w:sz w:val="24"/>
          <w:szCs w:val="24"/>
        </w:rPr>
        <w:t>Rodel</w:t>
      </w:r>
      <w:r w:rsidR="005C6B8A">
        <w:rPr>
          <w:sz w:val="24"/>
          <w:szCs w:val="24"/>
        </w:rPr>
        <w:t>o</w:t>
      </w:r>
      <w:proofErr w:type="spellEnd"/>
      <w:r w:rsidR="00882802">
        <w:rPr>
          <w:sz w:val="24"/>
          <w:szCs w:val="24"/>
        </w:rPr>
        <w:t xml:space="preserve"> </w:t>
      </w:r>
      <w:proofErr w:type="spellStart"/>
      <w:r w:rsidR="00882802">
        <w:rPr>
          <w:sz w:val="24"/>
          <w:szCs w:val="24"/>
        </w:rPr>
        <w:t>Acasio</w:t>
      </w:r>
      <w:proofErr w:type="spellEnd"/>
    </w:p>
    <w:p w:rsidR="00CD1162" w:rsidRPr="00CD1162" w:rsidRDefault="00CD1162" w:rsidP="000941C0">
      <w:pPr>
        <w:pStyle w:val="NoSpacing"/>
        <w:rPr>
          <w:sz w:val="24"/>
          <w:szCs w:val="24"/>
        </w:rPr>
      </w:pPr>
    </w:p>
    <w:p w:rsidR="00E66169" w:rsidRDefault="00CD1162" w:rsidP="000941C0">
      <w:pPr>
        <w:pStyle w:val="NoSpacing"/>
        <w:rPr>
          <w:sz w:val="24"/>
          <w:szCs w:val="24"/>
        </w:rPr>
      </w:pPr>
      <w:r w:rsidRPr="00CD1162">
        <w:rPr>
          <w:b/>
          <w:sz w:val="24"/>
          <w:szCs w:val="24"/>
        </w:rPr>
        <w:t>PROJECT COORDINATOR</w:t>
      </w:r>
      <w:r w:rsidRPr="00CD1162">
        <w:rPr>
          <w:b/>
          <w:sz w:val="24"/>
          <w:szCs w:val="24"/>
        </w:rPr>
        <w:br/>
      </w:r>
      <w:r w:rsidR="00E66169">
        <w:rPr>
          <w:sz w:val="24"/>
          <w:szCs w:val="24"/>
        </w:rPr>
        <w:t>M</w:t>
      </w:r>
      <w:r w:rsidR="00882802">
        <w:rPr>
          <w:sz w:val="24"/>
          <w:szCs w:val="24"/>
        </w:rPr>
        <w:t xml:space="preserve">r. Mark Cedrick </w:t>
      </w:r>
      <w:proofErr w:type="spellStart"/>
      <w:r w:rsidR="00882802">
        <w:rPr>
          <w:sz w:val="24"/>
          <w:szCs w:val="24"/>
        </w:rPr>
        <w:t>Antonino</w:t>
      </w:r>
      <w:proofErr w:type="spellEnd"/>
    </w:p>
    <w:p w:rsidR="00CD1162" w:rsidRDefault="00CD1162" w:rsidP="000941C0">
      <w:pPr>
        <w:pStyle w:val="NoSpacing"/>
        <w:rPr>
          <w:sz w:val="24"/>
          <w:szCs w:val="24"/>
        </w:rPr>
      </w:pPr>
      <w:r w:rsidRPr="00CD1162">
        <w:rPr>
          <w:sz w:val="24"/>
          <w:szCs w:val="24"/>
        </w:rPr>
        <w:br/>
      </w:r>
      <w:r w:rsidRPr="00CD1162">
        <w:rPr>
          <w:b/>
          <w:sz w:val="24"/>
          <w:szCs w:val="24"/>
        </w:rPr>
        <w:t xml:space="preserve">DEPARTMENT CHAIR </w:t>
      </w:r>
      <w:r w:rsidRPr="00CD1162">
        <w:rPr>
          <w:b/>
          <w:sz w:val="24"/>
          <w:szCs w:val="24"/>
        </w:rPr>
        <w:br/>
      </w:r>
      <w:r w:rsidR="00882802">
        <w:rPr>
          <w:sz w:val="24"/>
          <w:szCs w:val="24"/>
        </w:rPr>
        <w:t xml:space="preserve">Mrs. </w:t>
      </w:r>
      <w:proofErr w:type="spellStart"/>
      <w:r w:rsidR="00882802">
        <w:rPr>
          <w:sz w:val="24"/>
          <w:szCs w:val="24"/>
        </w:rPr>
        <w:t>Jovelyn</w:t>
      </w:r>
      <w:proofErr w:type="spellEnd"/>
      <w:r w:rsidR="00882802">
        <w:rPr>
          <w:sz w:val="24"/>
          <w:szCs w:val="24"/>
        </w:rPr>
        <w:t xml:space="preserve"> </w:t>
      </w:r>
      <w:proofErr w:type="spellStart"/>
      <w:r w:rsidR="00882802">
        <w:rPr>
          <w:sz w:val="24"/>
          <w:szCs w:val="24"/>
        </w:rPr>
        <w:t>Cuizon</w:t>
      </w:r>
      <w:proofErr w:type="spellEnd"/>
      <w:r w:rsidRPr="00CD1162">
        <w:rPr>
          <w:sz w:val="24"/>
          <w:szCs w:val="24"/>
        </w:rPr>
        <w:br/>
      </w:r>
      <w:r w:rsidRPr="00CD1162">
        <w:rPr>
          <w:sz w:val="24"/>
          <w:szCs w:val="24"/>
        </w:rPr>
        <w:br/>
      </w:r>
      <w:r w:rsidR="00062271">
        <w:rPr>
          <w:b/>
          <w:sz w:val="24"/>
          <w:szCs w:val="24"/>
        </w:rPr>
        <w:t>PANELIST</w:t>
      </w:r>
    </w:p>
    <w:p w:rsidR="00A257A8" w:rsidRDefault="00882802" w:rsidP="000941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Engr. Carmel </w:t>
      </w:r>
      <w:proofErr w:type="spellStart"/>
      <w:r>
        <w:rPr>
          <w:sz w:val="24"/>
          <w:szCs w:val="24"/>
        </w:rPr>
        <w:t>Tejana</w:t>
      </w:r>
      <w:proofErr w:type="spellEnd"/>
    </w:p>
    <w:p w:rsidR="00355361" w:rsidRDefault="00355361" w:rsidP="000941C0">
      <w:pPr>
        <w:pStyle w:val="NoSpacing"/>
        <w:rPr>
          <w:sz w:val="24"/>
          <w:szCs w:val="24"/>
        </w:rPr>
      </w:pPr>
    </w:p>
    <w:p w:rsidR="00355361" w:rsidRPr="009D73C9" w:rsidRDefault="00355361" w:rsidP="000941C0">
      <w:pPr>
        <w:pStyle w:val="NoSpacing"/>
        <w:rPr>
          <w:sz w:val="24"/>
          <w:szCs w:val="24"/>
          <w:lang w:val="en-PH"/>
        </w:rPr>
      </w:pPr>
    </w:p>
    <w:sectPr w:rsidR="00355361" w:rsidRPr="009D73C9" w:rsidSect="00CB7E37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95EB7"/>
    <w:multiLevelType w:val="hybridMultilevel"/>
    <w:tmpl w:val="084C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D4B17"/>
    <w:multiLevelType w:val="hybridMultilevel"/>
    <w:tmpl w:val="81C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C0"/>
    <w:rsid w:val="000062DB"/>
    <w:rsid w:val="0002146B"/>
    <w:rsid w:val="000539C8"/>
    <w:rsid w:val="00062271"/>
    <w:rsid w:val="000658E1"/>
    <w:rsid w:val="00071912"/>
    <w:rsid w:val="00072401"/>
    <w:rsid w:val="000824F1"/>
    <w:rsid w:val="000935C7"/>
    <w:rsid w:val="000941C0"/>
    <w:rsid w:val="000A3202"/>
    <w:rsid w:val="000B5223"/>
    <w:rsid w:val="000B6176"/>
    <w:rsid w:val="000B7A21"/>
    <w:rsid w:val="000D15E5"/>
    <w:rsid w:val="000D26C6"/>
    <w:rsid w:val="000D44D4"/>
    <w:rsid w:val="000E6DE7"/>
    <w:rsid w:val="000F1829"/>
    <w:rsid w:val="0011024A"/>
    <w:rsid w:val="00110512"/>
    <w:rsid w:val="00113081"/>
    <w:rsid w:val="001160BE"/>
    <w:rsid w:val="00120038"/>
    <w:rsid w:val="00124C13"/>
    <w:rsid w:val="001300D8"/>
    <w:rsid w:val="00132FEE"/>
    <w:rsid w:val="001372A3"/>
    <w:rsid w:val="00157A5C"/>
    <w:rsid w:val="0017585E"/>
    <w:rsid w:val="001821CC"/>
    <w:rsid w:val="001B2B14"/>
    <w:rsid w:val="001B2F2D"/>
    <w:rsid w:val="001B3FF8"/>
    <w:rsid w:val="001C57BF"/>
    <w:rsid w:val="001E56B0"/>
    <w:rsid w:val="001F060B"/>
    <w:rsid w:val="001F1657"/>
    <w:rsid w:val="001F6283"/>
    <w:rsid w:val="002023F9"/>
    <w:rsid w:val="0021173F"/>
    <w:rsid w:val="00226EA3"/>
    <w:rsid w:val="00227791"/>
    <w:rsid w:val="002353AD"/>
    <w:rsid w:val="002460EF"/>
    <w:rsid w:val="00252951"/>
    <w:rsid w:val="002617C3"/>
    <w:rsid w:val="00262287"/>
    <w:rsid w:val="00265879"/>
    <w:rsid w:val="00271BF5"/>
    <w:rsid w:val="00273E5B"/>
    <w:rsid w:val="0029204D"/>
    <w:rsid w:val="00295F0C"/>
    <w:rsid w:val="00295FA5"/>
    <w:rsid w:val="0029650B"/>
    <w:rsid w:val="002A34BE"/>
    <w:rsid w:val="002A5788"/>
    <w:rsid w:val="002B6B6E"/>
    <w:rsid w:val="002C1F79"/>
    <w:rsid w:val="002C7256"/>
    <w:rsid w:val="002D6869"/>
    <w:rsid w:val="002E46A2"/>
    <w:rsid w:val="002F008D"/>
    <w:rsid w:val="002F1EB1"/>
    <w:rsid w:val="002F6F07"/>
    <w:rsid w:val="00300208"/>
    <w:rsid w:val="003112FB"/>
    <w:rsid w:val="00311368"/>
    <w:rsid w:val="00316603"/>
    <w:rsid w:val="003318AD"/>
    <w:rsid w:val="00355361"/>
    <w:rsid w:val="00361166"/>
    <w:rsid w:val="00362E62"/>
    <w:rsid w:val="00366E08"/>
    <w:rsid w:val="003678D2"/>
    <w:rsid w:val="003712A2"/>
    <w:rsid w:val="00377B37"/>
    <w:rsid w:val="00383098"/>
    <w:rsid w:val="003A66A9"/>
    <w:rsid w:val="003B2C3B"/>
    <w:rsid w:val="003B34CB"/>
    <w:rsid w:val="003B6D86"/>
    <w:rsid w:val="003B7A11"/>
    <w:rsid w:val="003D32AB"/>
    <w:rsid w:val="003D3D92"/>
    <w:rsid w:val="003D3EF0"/>
    <w:rsid w:val="003E04C9"/>
    <w:rsid w:val="003E1242"/>
    <w:rsid w:val="003E2708"/>
    <w:rsid w:val="003F22F9"/>
    <w:rsid w:val="003F79E9"/>
    <w:rsid w:val="004004F0"/>
    <w:rsid w:val="00404417"/>
    <w:rsid w:val="00417A9C"/>
    <w:rsid w:val="00420E44"/>
    <w:rsid w:val="004506F5"/>
    <w:rsid w:val="00451C9E"/>
    <w:rsid w:val="00453955"/>
    <w:rsid w:val="0045487A"/>
    <w:rsid w:val="00470756"/>
    <w:rsid w:val="00497E04"/>
    <w:rsid w:val="004A3A96"/>
    <w:rsid w:val="004A7883"/>
    <w:rsid w:val="004C340E"/>
    <w:rsid w:val="004C34C0"/>
    <w:rsid w:val="004C36FE"/>
    <w:rsid w:val="004C5776"/>
    <w:rsid w:val="004D2711"/>
    <w:rsid w:val="004F15A4"/>
    <w:rsid w:val="004F1CA5"/>
    <w:rsid w:val="004F5DA6"/>
    <w:rsid w:val="004F6A6D"/>
    <w:rsid w:val="00506844"/>
    <w:rsid w:val="005114B1"/>
    <w:rsid w:val="00523158"/>
    <w:rsid w:val="00525D2F"/>
    <w:rsid w:val="00527BF4"/>
    <w:rsid w:val="00530B98"/>
    <w:rsid w:val="00573F38"/>
    <w:rsid w:val="005815E2"/>
    <w:rsid w:val="005A1B8D"/>
    <w:rsid w:val="005A3472"/>
    <w:rsid w:val="005B0AD0"/>
    <w:rsid w:val="005B1DD5"/>
    <w:rsid w:val="005B24C4"/>
    <w:rsid w:val="005C4C75"/>
    <w:rsid w:val="005C6B8A"/>
    <w:rsid w:val="005E0ED4"/>
    <w:rsid w:val="005E51A5"/>
    <w:rsid w:val="00602885"/>
    <w:rsid w:val="0060322C"/>
    <w:rsid w:val="0060492E"/>
    <w:rsid w:val="00604E1A"/>
    <w:rsid w:val="006060B3"/>
    <w:rsid w:val="006069BE"/>
    <w:rsid w:val="00612520"/>
    <w:rsid w:val="00616DB9"/>
    <w:rsid w:val="006305A4"/>
    <w:rsid w:val="006307B4"/>
    <w:rsid w:val="006440C7"/>
    <w:rsid w:val="00644F7F"/>
    <w:rsid w:val="00646DB3"/>
    <w:rsid w:val="006550BE"/>
    <w:rsid w:val="006556F2"/>
    <w:rsid w:val="00665CA6"/>
    <w:rsid w:val="00666F0E"/>
    <w:rsid w:val="00674119"/>
    <w:rsid w:val="00674C4D"/>
    <w:rsid w:val="006806FF"/>
    <w:rsid w:val="00685F6C"/>
    <w:rsid w:val="006876F7"/>
    <w:rsid w:val="00692472"/>
    <w:rsid w:val="00693954"/>
    <w:rsid w:val="006B31C0"/>
    <w:rsid w:val="006B6B8C"/>
    <w:rsid w:val="006C0014"/>
    <w:rsid w:val="006C14DD"/>
    <w:rsid w:val="006C1A60"/>
    <w:rsid w:val="006C206D"/>
    <w:rsid w:val="006E3AB8"/>
    <w:rsid w:val="006E55FA"/>
    <w:rsid w:val="006E704C"/>
    <w:rsid w:val="006F1461"/>
    <w:rsid w:val="006F5BF3"/>
    <w:rsid w:val="00700137"/>
    <w:rsid w:val="00715B6F"/>
    <w:rsid w:val="00726C1C"/>
    <w:rsid w:val="0073026B"/>
    <w:rsid w:val="007304EF"/>
    <w:rsid w:val="00730D71"/>
    <w:rsid w:val="00732C09"/>
    <w:rsid w:val="00737ECB"/>
    <w:rsid w:val="007438D1"/>
    <w:rsid w:val="00754117"/>
    <w:rsid w:val="00761F74"/>
    <w:rsid w:val="007668BB"/>
    <w:rsid w:val="00775F36"/>
    <w:rsid w:val="007803BB"/>
    <w:rsid w:val="00780FD7"/>
    <w:rsid w:val="00784C01"/>
    <w:rsid w:val="007A05FF"/>
    <w:rsid w:val="007B7830"/>
    <w:rsid w:val="007C5E72"/>
    <w:rsid w:val="007D5921"/>
    <w:rsid w:val="007D5E9F"/>
    <w:rsid w:val="007E05F9"/>
    <w:rsid w:val="007F0460"/>
    <w:rsid w:val="007F0B15"/>
    <w:rsid w:val="007F3145"/>
    <w:rsid w:val="00806D61"/>
    <w:rsid w:val="008230A6"/>
    <w:rsid w:val="008250D2"/>
    <w:rsid w:val="0082619C"/>
    <w:rsid w:val="00832E41"/>
    <w:rsid w:val="00834310"/>
    <w:rsid w:val="008436FE"/>
    <w:rsid w:val="00872651"/>
    <w:rsid w:val="00873678"/>
    <w:rsid w:val="008777D3"/>
    <w:rsid w:val="008804E6"/>
    <w:rsid w:val="00882802"/>
    <w:rsid w:val="008A2C50"/>
    <w:rsid w:val="008A70AB"/>
    <w:rsid w:val="008A7713"/>
    <w:rsid w:val="008C43F9"/>
    <w:rsid w:val="008D45AF"/>
    <w:rsid w:val="008F2FDF"/>
    <w:rsid w:val="00910DD9"/>
    <w:rsid w:val="0092621D"/>
    <w:rsid w:val="0093007D"/>
    <w:rsid w:val="00934543"/>
    <w:rsid w:val="009427C4"/>
    <w:rsid w:val="00944380"/>
    <w:rsid w:val="009511B1"/>
    <w:rsid w:val="00952829"/>
    <w:rsid w:val="00952E00"/>
    <w:rsid w:val="0095559E"/>
    <w:rsid w:val="009562EF"/>
    <w:rsid w:val="009644DE"/>
    <w:rsid w:val="00970851"/>
    <w:rsid w:val="0099195F"/>
    <w:rsid w:val="009A1AA7"/>
    <w:rsid w:val="009A505A"/>
    <w:rsid w:val="009A6CD7"/>
    <w:rsid w:val="009B0965"/>
    <w:rsid w:val="009D6F0A"/>
    <w:rsid w:val="009D73C9"/>
    <w:rsid w:val="009F05BF"/>
    <w:rsid w:val="009F07CB"/>
    <w:rsid w:val="009F23C5"/>
    <w:rsid w:val="009F411A"/>
    <w:rsid w:val="00A0689D"/>
    <w:rsid w:val="00A14515"/>
    <w:rsid w:val="00A23C2F"/>
    <w:rsid w:val="00A257A8"/>
    <w:rsid w:val="00A26481"/>
    <w:rsid w:val="00A30C1C"/>
    <w:rsid w:val="00A354B4"/>
    <w:rsid w:val="00A3622C"/>
    <w:rsid w:val="00A445BA"/>
    <w:rsid w:val="00A527E3"/>
    <w:rsid w:val="00A64A04"/>
    <w:rsid w:val="00A64D4D"/>
    <w:rsid w:val="00A93687"/>
    <w:rsid w:val="00A968CA"/>
    <w:rsid w:val="00A97147"/>
    <w:rsid w:val="00AA472B"/>
    <w:rsid w:val="00AA4A41"/>
    <w:rsid w:val="00AB422E"/>
    <w:rsid w:val="00AC3903"/>
    <w:rsid w:val="00AD2BE5"/>
    <w:rsid w:val="00AD36C6"/>
    <w:rsid w:val="00AD7C5A"/>
    <w:rsid w:val="00AE2387"/>
    <w:rsid w:val="00AE5810"/>
    <w:rsid w:val="00AE72BC"/>
    <w:rsid w:val="00AF06E0"/>
    <w:rsid w:val="00AF08AC"/>
    <w:rsid w:val="00AF3FF4"/>
    <w:rsid w:val="00B02937"/>
    <w:rsid w:val="00B03E7B"/>
    <w:rsid w:val="00B05D63"/>
    <w:rsid w:val="00B13992"/>
    <w:rsid w:val="00B2100D"/>
    <w:rsid w:val="00B34D6B"/>
    <w:rsid w:val="00B4169A"/>
    <w:rsid w:val="00B41C47"/>
    <w:rsid w:val="00B5236F"/>
    <w:rsid w:val="00B52C7E"/>
    <w:rsid w:val="00B56147"/>
    <w:rsid w:val="00B639D5"/>
    <w:rsid w:val="00B666FB"/>
    <w:rsid w:val="00B677E6"/>
    <w:rsid w:val="00B76B2E"/>
    <w:rsid w:val="00B7775F"/>
    <w:rsid w:val="00B85B44"/>
    <w:rsid w:val="00B979F9"/>
    <w:rsid w:val="00BA60D8"/>
    <w:rsid w:val="00BA7137"/>
    <w:rsid w:val="00BB0AEE"/>
    <w:rsid w:val="00BB1174"/>
    <w:rsid w:val="00BB493E"/>
    <w:rsid w:val="00BC0D2F"/>
    <w:rsid w:val="00BC134A"/>
    <w:rsid w:val="00BC35D0"/>
    <w:rsid w:val="00BC4A52"/>
    <w:rsid w:val="00BE4C25"/>
    <w:rsid w:val="00BF21B6"/>
    <w:rsid w:val="00BF2A73"/>
    <w:rsid w:val="00BF5132"/>
    <w:rsid w:val="00BF6555"/>
    <w:rsid w:val="00BF7BFC"/>
    <w:rsid w:val="00C1349B"/>
    <w:rsid w:val="00C1462C"/>
    <w:rsid w:val="00C15D82"/>
    <w:rsid w:val="00C234E8"/>
    <w:rsid w:val="00C27AB2"/>
    <w:rsid w:val="00C4295B"/>
    <w:rsid w:val="00C5320E"/>
    <w:rsid w:val="00C542F6"/>
    <w:rsid w:val="00C735A9"/>
    <w:rsid w:val="00C7544E"/>
    <w:rsid w:val="00C7758D"/>
    <w:rsid w:val="00C9001B"/>
    <w:rsid w:val="00C92B3A"/>
    <w:rsid w:val="00C96F86"/>
    <w:rsid w:val="00CB2233"/>
    <w:rsid w:val="00CB7E37"/>
    <w:rsid w:val="00CC590F"/>
    <w:rsid w:val="00CD1162"/>
    <w:rsid w:val="00CD488F"/>
    <w:rsid w:val="00CE0C98"/>
    <w:rsid w:val="00CF07FB"/>
    <w:rsid w:val="00CF30C6"/>
    <w:rsid w:val="00D20176"/>
    <w:rsid w:val="00D26916"/>
    <w:rsid w:val="00D31E9C"/>
    <w:rsid w:val="00D355EB"/>
    <w:rsid w:val="00D37153"/>
    <w:rsid w:val="00D428EC"/>
    <w:rsid w:val="00D439A4"/>
    <w:rsid w:val="00D57926"/>
    <w:rsid w:val="00D6762E"/>
    <w:rsid w:val="00D73FC9"/>
    <w:rsid w:val="00D854B8"/>
    <w:rsid w:val="00D865CE"/>
    <w:rsid w:val="00DA27BC"/>
    <w:rsid w:val="00DA57BF"/>
    <w:rsid w:val="00DB1846"/>
    <w:rsid w:val="00DB442E"/>
    <w:rsid w:val="00DB4A7C"/>
    <w:rsid w:val="00DD6D4C"/>
    <w:rsid w:val="00DE24DB"/>
    <w:rsid w:val="00DE31A0"/>
    <w:rsid w:val="00DF0B93"/>
    <w:rsid w:val="00DF3A80"/>
    <w:rsid w:val="00E01767"/>
    <w:rsid w:val="00E21F63"/>
    <w:rsid w:val="00E3281A"/>
    <w:rsid w:val="00E42B75"/>
    <w:rsid w:val="00E52DD4"/>
    <w:rsid w:val="00E550D3"/>
    <w:rsid w:val="00E575C5"/>
    <w:rsid w:val="00E57BC8"/>
    <w:rsid w:val="00E65976"/>
    <w:rsid w:val="00E66169"/>
    <w:rsid w:val="00E71BD4"/>
    <w:rsid w:val="00E748F2"/>
    <w:rsid w:val="00E90367"/>
    <w:rsid w:val="00E95852"/>
    <w:rsid w:val="00E95A99"/>
    <w:rsid w:val="00EA3A81"/>
    <w:rsid w:val="00EA4EF7"/>
    <w:rsid w:val="00EC164B"/>
    <w:rsid w:val="00EC5FCD"/>
    <w:rsid w:val="00EE6B45"/>
    <w:rsid w:val="00EE7728"/>
    <w:rsid w:val="00EF033A"/>
    <w:rsid w:val="00EF0E10"/>
    <w:rsid w:val="00F01466"/>
    <w:rsid w:val="00F24C22"/>
    <w:rsid w:val="00F33521"/>
    <w:rsid w:val="00F42EFE"/>
    <w:rsid w:val="00F47231"/>
    <w:rsid w:val="00F537B9"/>
    <w:rsid w:val="00F53B9D"/>
    <w:rsid w:val="00F76AA0"/>
    <w:rsid w:val="00F93927"/>
    <w:rsid w:val="00FA0D2A"/>
    <w:rsid w:val="00FA76D1"/>
    <w:rsid w:val="00FB0DAE"/>
    <w:rsid w:val="00FB14A7"/>
    <w:rsid w:val="00FB582F"/>
    <w:rsid w:val="00FC2420"/>
    <w:rsid w:val="00FC5BD7"/>
    <w:rsid w:val="00FC6380"/>
    <w:rsid w:val="00FC7CAE"/>
    <w:rsid w:val="00FD03E0"/>
    <w:rsid w:val="00FF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993C0-F111-4806-A74D-7CE9F056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00D"/>
  </w:style>
  <w:style w:type="paragraph" w:styleId="Heading1">
    <w:name w:val="heading 1"/>
    <w:basedOn w:val="Normal"/>
    <w:next w:val="Normal"/>
    <w:link w:val="Heading1Char"/>
    <w:uiPriority w:val="9"/>
    <w:qFormat/>
    <w:rsid w:val="00B210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0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0D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0D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0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2100D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00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2100D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2100D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0D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0D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0D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0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0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0D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2100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0D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0D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2100D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B2100D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00D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210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00D"/>
  </w:style>
  <w:style w:type="paragraph" w:styleId="Quote">
    <w:name w:val="Quote"/>
    <w:basedOn w:val="Normal"/>
    <w:next w:val="Normal"/>
    <w:link w:val="QuoteChar"/>
    <w:uiPriority w:val="29"/>
    <w:qFormat/>
    <w:rsid w:val="00B2100D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2100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2100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0D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0D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100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2100D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210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100D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2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cctuser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AAB8D-1CBA-47D2-9CBC-178ABEB0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605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cicctusers</dc:creator>
  <cp:keywords/>
  <cp:lastModifiedBy>Grayback</cp:lastModifiedBy>
  <cp:revision>328</cp:revision>
  <dcterms:created xsi:type="dcterms:W3CDTF">2016-07-19T08:27:00Z</dcterms:created>
  <dcterms:modified xsi:type="dcterms:W3CDTF">2017-11-19T12:46:00Z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